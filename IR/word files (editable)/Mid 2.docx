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E1AE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Information Retrieval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7E1AEA" w:rsidRDefault="007E1AE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E1AE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CS317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7E1AE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2019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E1AE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3600 seconds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7E1AE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22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E1AEA" w:rsidP="007E1AE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12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04-19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7E1AE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E1AE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BS-CS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7E1AE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7E1AE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 II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213A7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 w:rsidP="00976FAA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 w:rsidR="00976FA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F71F0E" w:rsidRDefault="00976FAA">
            <w:pPr>
              <w:rPr>
                <w:sz w:val="20"/>
              </w:rPr>
            </w:pPr>
            <w:r w:rsidRPr="00F71F0E">
              <w:rPr>
                <w:sz w:val="20"/>
              </w:rPr>
              <w:t>Show all your working</w:t>
            </w:r>
          </w:p>
          <w:p w:rsidR="00F30788" w:rsidRPr="00F71F0E" w:rsidRDefault="00DD3C78">
            <w:pPr>
              <w:rPr>
                <w:sz w:val="20"/>
              </w:rPr>
            </w:pPr>
            <w:r w:rsidRPr="00F71F0E">
              <w:rPr>
                <w:sz w:val="20"/>
              </w:rPr>
              <w:t>Neatly write your answers on answer sheet, mention question number on top of your each solution on answer sheet</w:t>
            </w:r>
          </w:p>
          <w:p w:rsidR="00DD3C78" w:rsidRDefault="00DD3C78">
            <w:r w:rsidRPr="00F71F0E">
              <w:rPr>
                <w:sz w:val="20"/>
              </w:rPr>
              <w:t>Cross out any rough work</w:t>
            </w:r>
          </w:p>
        </w:tc>
      </w:tr>
    </w:tbl>
    <w:p w:rsidR="007E1AEA" w:rsidRPr="00DD3C78" w:rsidRDefault="007E1AEA" w:rsidP="007E1AEA">
      <w:pPr>
        <w:rPr>
          <w:rFonts w:ascii="Times New Roman" w:hAnsi="Times New Roman" w:cs="Times New Roman"/>
          <w:b/>
        </w:rPr>
      </w:pPr>
      <w:r w:rsidRPr="00DD3C78">
        <w:rPr>
          <w:rFonts w:ascii="Times New Roman" w:hAnsi="Times New Roman" w:cs="Times New Roman"/>
          <w:b/>
        </w:rPr>
        <w:t>Question 1: [2 points]</w:t>
      </w:r>
    </w:p>
    <w:p w:rsidR="007E1AEA" w:rsidRDefault="007E1AEA" w:rsidP="007E1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difference between stemming and lemmatization? </w:t>
      </w:r>
    </w:p>
    <w:p w:rsidR="007E1AEA" w:rsidRPr="00DD3C78" w:rsidRDefault="007E1AEA" w:rsidP="007E1AEA">
      <w:pPr>
        <w:rPr>
          <w:rFonts w:ascii="Times New Roman" w:hAnsi="Times New Roman" w:cs="Times New Roman"/>
          <w:b/>
        </w:rPr>
      </w:pPr>
      <w:r w:rsidRPr="00DD3C78">
        <w:rPr>
          <w:rFonts w:ascii="Times New Roman" w:hAnsi="Times New Roman" w:cs="Times New Roman"/>
          <w:b/>
        </w:rPr>
        <w:t>Question 2: [5 Points]</w:t>
      </w:r>
    </w:p>
    <w:p w:rsidR="007E1AEA" w:rsidRDefault="007E1AEA" w:rsidP="007E1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BM25 between Query Q and Document D1, the formulas are given below and the statistics of Q and D are also given </w:t>
      </w:r>
    </w:p>
    <w:p w:rsidR="007E1AEA" w:rsidRDefault="007E1AEA" w:rsidP="00DD3C78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Q: “information retrieval”</w:t>
      </w:r>
    </w:p>
    <w:p w:rsidR="007E1AEA" w:rsidRDefault="007E1AEA" w:rsidP="00DD3C78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relevance information present i</w:t>
      </w:r>
      <w:r w:rsidR="00F71F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e</w:t>
      </w:r>
      <w:r w:rsidR="00F71F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S= s=0</w:t>
      </w:r>
    </w:p>
    <w:p w:rsidR="007E1AEA" w:rsidRDefault="007E1AEA" w:rsidP="00DD3C78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document N=500,000</w:t>
      </w:r>
    </w:p>
    <w:p w:rsidR="007E1AEA" w:rsidRDefault="00F71F0E" w:rsidP="00DD3C78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Term </w:t>
      </w:r>
      <w:r w:rsidR="007E1AEA">
        <w:rPr>
          <w:rFonts w:ascii="Times New Roman" w:hAnsi="Times New Roman" w:cs="Times New Roman"/>
          <w:b/>
        </w:rPr>
        <w:t>information</w:t>
      </w:r>
      <w:r w:rsidR="007E1AEA">
        <w:rPr>
          <w:rFonts w:ascii="Times New Roman" w:hAnsi="Times New Roman" w:cs="Times New Roman"/>
        </w:rPr>
        <w:t xml:space="preserve"> occurs in 40,000 in all documents, and 15 times in Document D1</w:t>
      </w:r>
    </w:p>
    <w:p w:rsidR="007E1AEA" w:rsidRDefault="00F71F0E" w:rsidP="00DD3C78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</w:t>
      </w:r>
      <w:r>
        <w:rPr>
          <w:rFonts w:ascii="Times New Roman" w:hAnsi="Times New Roman" w:cs="Times New Roman"/>
          <w:b/>
        </w:rPr>
        <w:t xml:space="preserve"> </w:t>
      </w:r>
      <w:r w:rsidR="007E1AEA">
        <w:rPr>
          <w:rFonts w:ascii="Times New Roman" w:hAnsi="Times New Roman" w:cs="Times New Roman"/>
          <w:b/>
        </w:rPr>
        <w:t>retrieval</w:t>
      </w:r>
      <w:r w:rsidR="007E1AEA">
        <w:rPr>
          <w:rFonts w:ascii="Times New Roman" w:hAnsi="Times New Roman" w:cs="Times New Roman"/>
        </w:rPr>
        <w:t xml:space="preserve"> occurs in 300 in all documents, and 25 times in Document D1</w:t>
      </w:r>
    </w:p>
    <w:p w:rsidR="007E1AEA" w:rsidRDefault="00F71F0E" w:rsidP="00DD3C78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Ld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7E1AEA">
        <w:rPr>
          <w:rFonts w:ascii="Times New Roman" w:hAnsi="Times New Roman" w:cs="Times New Roman"/>
        </w:rPr>
        <w:t>(length of document</w:t>
      </w:r>
      <w:r>
        <w:rPr>
          <w:rFonts w:ascii="Times New Roman" w:hAnsi="Times New Roman" w:cs="Times New Roman"/>
        </w:rPr>
        <w:t xml:space="preserve"> D</w:t>
      </w:r>
      <w:r w:rsidR="007E1AE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7E1AEA">
        <w:rPr>
          <w:rFonts w:ascii="Times New Roman" w:hAnsi="Times New Roman" w:cs="Times New Roman"/>
        </w:rPr>
        <w:t>= 900</w:t>
      </w:r>
    </w:p>
    <w:p w:rsidR="007E1AEA" w:rsidRDefault="007E1AEA" w:rsidP="00DD3C78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F71F0E">
        <w:rPr>
          <w:rFonts w:ascii="Times New Roman" w:hAnsi="Times New Roman" w:cs="Times New Roman"/>
          <w:vertAlign w:val="subscript"/>
        </w:rPr>
        <w:t>ave</w:t>
      </w:r>
      <w:r>
        <w:rPr>
          <w:rFonts w:ascii="Times New Roman" w:hAnsi="Times New Roman" w:cs="Times New Roman"/>
        </w:rPr>
        <w:t xml:space="preserve"> (average length of documents)</w:t>
      </w:r>
      <w:r w:rsidR="00F71F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1151</w:t>
      </w:r>
    </w:p>
    <w:p w:rsidR="00F71F0E" w:rsidRDefault="00F71F0E" w:rsidP="00F71F0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parameter values we use are k</w:t>
      </w:r>
      <w:r w:rsidRPr="00F71F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1.2, b = 0.75 </w:t>
      </w:r>
    </w:p>
    <w:p w:rsidR="00F71F0E" w:rsidRDefault="00F71F0E" w:rsidP="00DD3C78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7E1AEA" w:rsidRDefault="007E1AEA" w:rsidP="007E1A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719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EA" w:rsidRDefault="007E1AEA" w:rsidP="007E1A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766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EA" w:rsidRDefault="007E1AEA" w:rsidP="007E1AEA">
      <w:pPr>
        <w:spacing w:after="0" w:line="240" w:lineRule="auto"/>
        <w:rPr>
          <w:rFonts w:ascii="Times New Roman" w:hAnsi="Times New Roman" w:cs="Times New Roman"/>
        </w:rPr>
      </w:pPr>
    </w:p>
    <w:p w:rsidR="007E1AEA" w:rsidRPr="00DD3C78" w:rsidRDefault="007E1AEA" w:rsidP="007E1AEA">
      <w:pPr>
        <w:rPr>
          <w:rFonts w:ascii="Times New Roman" w:hAnsi="Times New Roman" w:cs="Times New Roman"/>
          <w:b/>
        </w:rPr>
      </w:pPr>
      <w:r w:rsidRPr="00DD3C78">
        <w:rPr>
          <w:rFonts w:ascii="Times New Roman" w:hAnsi="Times New Roman" w:cs="Times New Roman"/>
          <w:b/>
        </w:rPr>
        <w:t xml:space="preserve">Question 3: </w:t>
      </w:r>
      <w:r w:rsidR="00DD3C78">
        <w:rPr>
          <w:rFonts w:ascii="Times New Roman" w:hAnsi="Times New Roman" w:cs="Times New Roman"/>
          <w:b/>
        </w:rPr>
        <w:t>[</w:t>
      </w:r>
      <w:r w:rsidRPr="00DD3C78">
        <w:rPr>
          <w:rFonts w:ascii="Times New Roman" w:hAnsi="Times New Roman" w:cs="Times New Roman"/>
          <w:b/>
        </w:rPr>
        <w:t>5 points</w:t>
      </w:r>
      <w:r w:rsidR="00DD3C78">
        <w:rPr>
          <w:rFonts w:ascii="Times New Roman" w:hAnsi="Times New Roman" w:cs="Times New Roman"/>
          <w:b/>
        </w:rPr>
        <w:t>]</w:t>
      </w:r>
    </w:p>
    <w:p w:rsidR="007E1AEA" w:rsidRDefault="007E1AEA" w:rsidP="007E1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4 document D1, D2, D3 and D4. There relevance score (</w:t>
      </w:r>
      <w:proofErr w:type="spellStart"/>
      <w:r>
        <w:rPr>
          <w:rFonts w:ascii="Times New Roman" w:hAnsi="Times New Roman" w:cs="Times New Roman"/>
          <w:b/>
          <w:i/>
        </w:rPr>
        <w:t>rel</w:t>
      </w:r>
      <w:proofErr w:type="spellEnd"/>
      <w:r>
        <w:rPr>
          <w:rFonts w:ascii="Times New Roman" w:hAnsi="Times New Roman" w:cs="Times New Roman"/>
        </w:rPr>
        <w:t xml:space="preserve">) with query is 3,3,2,1 respectively. If the order in which these are returned by ranking function is </w:t>
      </w:r>
    </w:p>
    <w:p w:rsidR="007E1AEA" w:rsidRDefault="007E1AEA" w:rsidP="007E1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D4, D1, D3, D2 </w:t>
      </w:r>
    </w:p>
    <w:p w:rsidR="007E1AEA" w:rsidRDefault="007E1AEA" w:rsidP="007E1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will be the Discounted Cumulative gain of this ranking at each position p?</w:t>
      </w:r>
      <w:r w:rsidR="00DD3C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formula is as follow</w:t>
      </w:r>
    </w:p>
    <w:p w:rsidR="00F71F0E" w:rsidRDefault="007E1AEA" w:rsidP="007E1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4312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F0E" w:rsidRDefault="00F71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E1AEA" w:rsidRPr="00DD3C78" w:rsidRDefault="007E1AEA" w:rsidP="007E1AEA">
      <w:pPr>
        <w:rPr>
          <w:rFonts w:ascii="Times New Roman" w:hAnsi="Times New Roman" w:cs="Times New Roman"/>
          <w:b/>
        </w:rPr>
      </w:pPr>
      <w:r w:rsidRPr="00DD3C78">
        <w:rPr>
          <w:rFonts w:ascii="Times New Roman" w:hAnsi="Times New Roman" w:cs="Times New Roman"/>
          <w:b/>
        </w:rPr>
        <w:lastRenderedPageBreak/>
        <w:t>Question 4: [5 points]</w:t>
      </w:r>
    </w:p>
    <w:p w:rsidR="007E1AEA" w:rsidRDefault="007E1AEA" w:rsidP="007E1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will be the Probability of being in node A i.e. P(A), at time t=2, if at time t=0 P(A),P(B),P(C),P(D) is [0,0,0,1]</w:t>
      </w:r>
    </w:p>
    <w:p w:rsidR="007E1AEA" w:rsidRDefault="007E1AEA" w:rsidP="007E1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have to use page rank algorithm to find </w:t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 xml:space="preserve">A) at time t=2. The teleportation probability is 0.1. </w:t>
      </w:r>
    </w:p>
    <w:p w:rsidR="007E1AEA" w:rsidRDefault="007E1AEA" w:rsidP="007E1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either use the Markov’s chain method as given in Manning or iterative method as given in Bruce Croft. </w:t>
      </w:r>
    </w:p>
    <w:p w:rsidR="00DD3C78" w:rsidRDefault="007E1AEA" w:rsidP="00DD3C78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859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EA" w:rsidRDefault="00DD3C78" w:rsidP="00DD3C78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Graph for question 4</w:t>
      </w:r>
    </w:p>
    <w:p w:rsidR="007E1AEA" w:rsidRPr="00DD3C78" w:rsidRDefault="007E1AEA" w:rsidP="00DD3C78">
      <w:pPr>
        <w:rPr>
          <w:rFonts w:ascii="Times New Roman" w:hAnsi="Times New Roman" w:cs="Times New Roman"/>
        </w:rPr>
      </w:pPr>
      <w:r w:rsidRPr="00DD3C78">
        <w:rPr>
          <w:rFonts w:ascii="Times New Roman" w:hAnsi="Times New Roman" w:cs="Times New Roman"/>
          <w:b/>
        </w:rPr>
        <w:t xml:space="preserve">Question 5: </w:t>
      </w:r>
      <w:r w:rsidR="00DD3C78" w:rsidRPr="00DD3C78">
        <w:rPr>
          <w:rFonts w:ascii="Times New Roman" w:hAnsi="Times New Roman" w:cs="Times New Roman"/>
          <w:b/>
        </w:rPr>
        <w:t>Learning to rank</w:t>
      </w:r>
      <w:r w:rsidR="00DD3C78">
        <w:rPr>
          <w:rFonts w:ascii="Times New Roman" w:hAnsi="Times New Roman" w:cs="Times New Roman"/>
        </w:rPr>
        <w:t xml:space="preserve"> </w:t>
      </w:r>
      <w:r w:rsidRPr="00DD3C78">
        <w:rPr>
          <w:rFonts w:ascii="Times New Roman" w:hAnsi="Times New Roman" w:cs="Times New Roman"/>
          <w:b/>
        </w:rPr>
        <w:t>[5 points]</w:t>
      </w:r>
    </w:p>
    <w:p w:rsidR="007E1AEA" w:rsidRDefault="007E1AEA" w:rsidP="007E1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 shows the results of query “Information retrieval”, the results are ranked according to some base line algorithm, the links box are the ones on which user clicked.  </w:t>
      </w:r>
    </w:p>
    <w:p w:rsidR="00DD3C78" w:rsidRDefault="007E1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these </w:t>
      </w:r>
      <w:proofErr w:type="spellStart"/>
      <w:r>
        <w:rPr>
          <w:rFonts w:ascii="Times New Roman" w:hAnsi="Times New Roman" w:cs="Times New Roman"/>
        </w:rPr>
        <w:t>clickthroughts</w:t>
      </w:r>
      <w:proofErr w:type="spellEnd"/>
      <w:r w:rsidR="00F71F0E">
        <w:rPr>
          <w:rFonts w:ascii="Times New Roman" w:hAnsi="Times New Roman" w:cs="Times New Roman"/>
        </w:rPr>
        <w:t>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what example you will add in your training data if you are trying learn</w:t>
      </w:r>
      <w:r w:rsidR="00DD3C78">
        <w:rPr>
          <w:rFonts w:ascii="Times New Roman" w:hAnsi="Times New Roman" w:cs="Times New Roman"/>
        </w:rPr>
        <w:t xml:space="preserve">ing to rank using </w:t>
      </w:r>
      <w:proofErr w:type="spellStart"/>
      <w:r w:rsidR="00DD3C78">
        <w:rPr>
          <w:rFonts w:ascii="Times New Roman" w:hAnsi="Times New Roman" w:cs="Times New Roman"/>
        </w:rPr>
        <w:t>clickthroughs</w:t>
      </w:r>
      <w:proofErr w:type="spellEnd"/>
      <w:r>
        <w:rPr>
          <w:rFonts w:ascii="Times New Roman" w:hAnsi="Times New Roman" w:cs="Times New Roman"/>
        </w:rPr>
        <w:t>?</w:t>
      </w:r>
      <w:r w:rsidR="00DD3C78">
        <w:rPr>
          <w:rFonts w:ascii="Times New Roman" w:hAnsi="Times New Roman" w:cs="Times New Roman"/>
        </w:rPr>
        <w:t xml:space="preserve"> Your answer should be based on the paper </w:t>
      </w:r>
      <w:r w:rsidR="00DD3C78" w:rsidRPr="00DD3C78">
        <w:rPr>
          <w:rFonts w:ascii="Times New Roman" w:hAnsi="Times New Roman" w:cs="Times New Roman"/>
          <w:i/>
        </w:rPr>
        <w:t>Optimizing Search Engines using Clickthrough Data</w:t>
      </w:r>
      <w:r w:rsidR="00DD3C78">
        <w:rPr>
          <w:rFonts w:ascii="Times New Roman" w:hAnsi="Times New Roman" w:cs="Times New Roman"/>
          <w:i/>
        </w:rPr>
        <w:t xml:space="preserve"> </w:t>
      </w:r>
      <w:r w:rsidR="00DD3C78">
        <w:rPr>
          <w:rFonts w:ascii="Times New Roman" w:hAnsi="Times New Roman" w:cs="Times New Roman"/>
        </w:rPr>
        <w:t xml:space="preserve">by </w:t>
      </w:r>
      <w:r w:rsidR="00DD3C78" w:rsidRPr="00DD3C78">
        <w:rPr>
          <w:rFonts w:ascii="Times New Roman" w:hAnsi="Times New Roman" w:cs="Times New Roman"/>
          <w:i/>
        </w:rPr>
        <w:t xml:space="preserve">Thorsten </w:t>
      </w:r>
      <w:proofErr w:type="spellStart"/>
      <w:r w:rsidR="00DD3C78" w:rsidRPr="00DD3C78">
        <w:rPr>
          <w:rFonts w:ascii="Times New Roman" w:hAnsi="Times New Roman" w:cs="Times New Roman"/>
          <w:i/>
        </w:rPr>
        <w:t>Joachims</w:t>
      </w:r>
      <w:proofErr w:type="spellEnd"/>
      <w:r w:rsidR="00DD3C78">
        <w:rPr>
          <w:rFonts w:ascii="Times New Roman" w:hAnsi="Times New Roman" w:cs="Times New Roman"/>
        </w:rPr>
        <w:t xml:space="preserve">, as presented in class </w:t>
      </w:r>
    </w:p>
    <w:p w:rsidR="00BA3D27" w:rsidRDefault="007E1AEA">
      <w:r>
        <w:rPr>
          <w:rFonts w:ascii="Times New Roman" w:hAnsi="Times New Roman" w:cs="Times New Roman"/>
          <w:noProof/>
        </w:rPr>
        <w:drawing>
          <wp:inline distT="0" distB="0" distL="0" distR="0">
            <wp:extent cx="39814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D27" w:rsidRDefault="00BA3D27"/>
    <w:sectPr w:rsidR="00BA3D27" w:rsidSect="005C0632">
      <w:footerReference w:type="default" r:id="rId12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4AE" w:rsidRDefault="00C154AE" w:rsidP="00F30788">
      <w:pPr>
        <w:spacing w:after="0" w:line="240" w:lineRule="auto"/>
      </w:pPr>
      <w:r>
        <w:separator/>
      </w:r>
    </w:p>
  </w:endnote>
  <w:endnote w:type="continuationSeparator" w:id="0">
    <w:p w:rsidR="00C154AE" w:rsidRDefault="00C154AE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FC2B74">
      <w:fldChar w:fldCharType="begin"/>
    </w:r>
    <w:r w:rsidR="00FC2B74">
      <w:instrText xml:space="preserve"> PAGE   \* MERGEFORMAT </w:instrText>
    </w:r>
    <w:r w:rsidR="00FC2B74">
      <w:fldChar w:fldCharType="separate"/>
    </w:r>
    <w:r w:rsidR="00F71F0E" w:rsidRPr="00F71F0E">
      <w:rPr>
        <w:rFonts w:asciiTheme="majorHAnsi" w:hAnsiTheme="majorHAnsi"/>
        <w:noProof/>
      </w:rPr>
      <w:t>2</w:t>
    </w:r>
    <w:r w:rsidR="00FC2B74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4AE" w:rsidRDefault="00C154AE" w:rsidP="00F30788">
      <w:pPr>
        <w:spacing w:after="0" w:line="240" w:lineRule="auto"/>
      </w:pPr>
      <w:r>
        <w:separator/>
      </w:r>
    </w:p>
  </w:footnote>
  <w:footnote w:type="continuationSeparator" w:id="0">
    <w:p w:rsidR="00C154AE" w:rsidRDefault="00C154AE" w:rsidP="00F3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EA"/>
    <w:rsid w:val="00001278"/>
    <w:rsid w:val="00063B24"/>
    <w:rsid w:val="00144971"/>
    <w:rsid w:val="001711D8"/>
    <w:rsid w:val="001B3A45"/>
    <w:rsid w:val="001D6BDF"/>
    <w:rsid w:val="00213A7A"/>
    <w:rsid w:val="002F4214"/>
    <w:rsid w:val="002F73B2"/>
    <w:rsid w:val="003251A1"/>
    <w:rsid w:val="0033089B"/>
    <w:rsid w:val="00387D75"/>
    <w:rsid w:val="00436129"/>
    <w:rsid w:val="004535D8"/>
    <w:rsid w:val="00464E8B"/>
    <w:rsid w:val="004D33AA"/>
    <w:rsid w:val="005C0632"/>
    <w:rsid w:val="00603E8C"/>
    <w:rsid w:val="00643CB6"/>
    <w:rsid w:val="006734C7"/>
    <w:rsid w:val="00685AD5"/>
    <w:rsid w:val="007558D4"/>
    <w:rsid w:val="007E1AEA"/>
    <w:rsid w:val="00874365"/>
    <w:rsid w:val="00876FCC"/>
    <w:rsid w:val="00917336"/>
    <w:rsid w:val="00976FAA"/>
    <w:rsid w:val="009A5471"/>
    <w:rsid w:val="009C62BC"/>
    <w:rsid w:val="009F20A2"/>
    <w:rsid w:val="00A115E6"/>
    <w:rsid w:val="00A506A7"/>
    <w:rsid w:val="00BA3D27"/>
    <w:rsid w:val="00C154AE"/>
    <w:rsid w:val="00C267B7"/>
    <w:rsid w:val="00C514D0"/>
    <w:rsid w:val="00C70A2B"/>
    <w:rsid w:val="00CC3C6A"/>
    <w:rsid w:val="00CE25DE"/>
    <w:rsid w:val="00D15383"/>
    <w:rsid w:val="00D4777B"/>
    <w:rsid w:val="00DC6E1E"/>
    <w:rsid w:val="00DD3C78"/>
    <w:rsid w:val="00F129FF"/>
    <w:rsid w:val="00F30788"/>
    <w:rsid w:val="00F71F0E"/>
    <w:rsid w:val="00F854EF"/>
    <w:rsid w:val="00FB2BF2"/>
    <w:rsid w:val="00FC2B74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EF66B-C3EA-437C-8779-1D2A4E54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Caption">
    <w:name w:val="caption"/>
    <w:basedOn w:val="Normal"/>
    <w:next w:val="Normal"/>
    <w:uiPriority w:val="35"/>
    <w:unhideWhenUsed/>
    <w:qFormat/>
    <w:rsid w:val="00DD3C7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QP.Patter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QP.Pattern</Template>
  <TotalTime>19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noshaba nasir</cp:lastModifiedBy>
  <cp:revision>3</cp:revision>
  <dcterms:created xsi:type="dcterms:W3CDTF">2019-04-10T12:13:00Z</dcterms:created>
  <dcterms:modified xsi:type="dcterms:W3CDTF">2019-04-10T12:32:00Z</dcterms:modified>
</cp:coreProperties>
</file>